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  <w:tblDescription w:val="Layout table for name, contact info, and objective"/>
      </w:tblPr>
      <w:tblGrid>
        <w:gridCol w:w="9576"/>
      </w:tblGrid>
      <w:tr w:rsidR="00692703" w:rsidRPr="00CF1A49" w:rsidTr="0015411B">
        <w:trPr>
          <w:trHeight w:hRule="exact" w:val="1986"/>
        </w:trPr>
        <w:tc>
          <w:tcPr>
            <w:tcW w:w="9360" w:type="dxa"/>
          </w:tcPr>
          <w:p w:rsidR="00360A4C" w:rsidRDefault="0015411B" w:rsidP="00360A4C">
            <w:pPr>
              <w:spacing w:before="12" w:line="415" w:lineRule="exact"/>
              <w:rPr>
                <w:rFonts w:ascii="Trebuchet MS"/>
                <w:b/>
                <w:sz w:val="36"/>
              </w:rPr>
            </w:pPr>
            <w:r>
              <w:rPr>
                <w:rFonts w:ascii="Trebuchet MS"/>
                <w:b/>
                <w:sz w:val="36"/>
              </w:rPr>
              <w:t xml:space="preserve">                           </w:t>
            </w:r>
            <w:r w:rsidR="00360A4C">
              <w:rPr>
                <w:rFonts w:ascii="Trebuchet MS"/>
                <w:b/>
                <w:sz w:val="36"/>
              </w:rPr>
              <w:t xml:space="preserve"> Rajesh Nandamuri</w:t>
            </w:r>
          </w:p>
          <w:p w:rsidR="00360A4C" w:rsidRDefault="00360A4C" w:rsidP="00360A4C">
            <w:pPr>
              <w:spacing w:before="12" w:line="415" w:lineRule="exact"/>
              <w:rPr>
                <w:sz w:val="28"/>
              </w:rPr>
            </w:pPr>
            <w:r>
              <w:rPr>
                <w:sz w:val="28"/>
              </w:rPr>
              <w:t xml:space="preserve">                    2605 Boulevard de la cote vertu</w:t>
            </w:r>
            <w:bookmarkStart w:id="0" w:name="_GoBack"/>
            <w:bookmarkEnd w:id="0"/>
            <w:r>
              <w:rPr>
                <w:sz w:val="28"/>
              </w:rPr>
              <w:t>, Montreal, Quebec, H4R2A9</w:t>
            </w:r>
          </w:p>
          <w:p w:rsidR="0015411B" w:rsidRDefault="0015411B" w:rsidP="00360A4C">
            <w:pPr>
              <w:spacing w:before="12" w:line="415" w:lineRule="exact"/>
              <w:rPr>
                <w:rFonts w:ascii="Trebuchet MS"/>
                <w:sz w:val="24"/>
                <w:szCs w:val="24"/>
              </w:rPr>
            </w:pPr>
            <w:r>
              <w:rPr>
                <w:rFonts w:ascii="Trebuchet MS"/>
                <w:sz w:val="24"/>
                <w:szCs w:val="24"/>
              </w:rPr>
              <w:t xml:space="preserve">                                     </w:t>
            </w:r>
            <w:hyperlink r:id="rId8" w:history="1">
              <w:r w:rsidRPr="00B17389">
                <w:rPr>
                  <w:rStyle w:val="Hyperlink"/>
                  <w:rFonts w:ascii="Trebuchet MS"/>
                  <w:sz w:val="24"/>
                  <w:szCs w:val="24"/>
                </w:rPr>
                <w:t>https://www.linkedin.com/feed/?trk</w:t>
              </w:r>
            </w:hyperlink>
            <w:r w:rsidRPr="0015411B">
              <w:rPr>
                <w:rFonts w:ascii="Trebuchet MS"/>
                <w:sz w:val="24"/>
                <w:szCs w:val="24"/>
              </w:rPr>
              <w:t>=</w:t>
            </w:r>
          </w:p>
          <w:p w:rsidR="00360A4C" w:rsidRDefault="0015411B" w:rsidP="0015411B">
            <w:pPr>
              <w:spacing w:line="316" w:lineRule="exact"/>
              <w:ind w:right="1927"/>
              <w:rPr>
                <w:rStyle w:val="Hyperlink"/>
                <w:sz w:val="28"/>
              </w:rPr>
            </w:pPr>
            <w:r>
              <w:rPr>
                <w:rFonts w:ascii="Trebuchet MS"/>
                <w:sz w:val="24"/>
                <w:szCs w:val="24"/>
              </w:rPr>
              <w:t xml:space="preserve">                                    </w:t>
            </w:r>
            <w:hyperlink r:id="rId9" w:history="1">
              <w:r w:rsidR="00360A4C" w:rsidRPr="009254FD">
                <w:rPr>
                  <w:rStyle w:val="Hyperlink"/>
                  <w:sz w:val="28"/>
                </w:rPr>
                <w:t>mail2rajeshnandamuri@gmail.com</w:t>
              </w:r>
            </w:hyperlink>
          </w:p>
          <w:p w:rsidR="00360A4C" w:rsidRPr="001054B1" w:rsidRDefault="00360A4C" w:rsidP="00360A4C">
            <w:pPr>
              <w:spacing w:line="306" w:lineRule="exact"/>
              <w:ind w:left="1966" w:right="1927"/>
              <w:rPr>
                <w:sz w:val="28"/>
              </w:rPr>
            </w:pPr>
            <w:r>
              <w:rPr>
                <w:sz w:val="28"/>
              </w:rPr>
              <w:t xml:space="preserve">                      +1 4387225356</w:t>
            </w:r>
          </w:p>
          <w:p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CF1A49" w:rsidTr="0015411B">
        <w:tc>
          <w:tcPr>
            <w:tcW w:w="9360" w:type="dxa"/>
          </w:tcPr>
          <w:p w:rsidR="008560F8" w:rsidRDefault="008560F8" w:rsidP="00654BEC">
            <w:pPr>
              <w:jc w:val="both"/>
              <w:rPr>
                <w:rFonts w:cstheme="minorHAnsi"/>
                <w:b/>
                <w:u w:val="single"/>
              </w:rPr>
            </w:pPr>
          </w:p>
          <w:p w:rsidR="001755A8" w:rsidRDefault="00654BEC" w:rsidP="00654BEC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u w:val="single"/>
              </w:rPr>
              <w:t xml:space="preserve">Career </w:t>
            </w:r>
            <w:r w:rsidRPr="00A82260">
              <w:rPr>
                <w:rFonts w:cstheme="minorHAnsi"/>
                <w:b/>
                <w:u w:val="single"/>
              </w:rPr>
              <w:t>Objective</w:t>
            </w:r>
            <w:r>
              <w:rPr>
                <w:rFonts w:cstheme="minorHAnsi"/>
              </w:rPr>
              <w:t xml:space="preserve">: </w:t>
            </w:r>
            <w:r w:rsidR="00360A4C">
              <w:rPr>
                <w:rFonts w:cstheme="minorHAnsi"/>
              </w:rPr>
              <w:t>Intend to build a career in a quality environment, which will help me to explore myself fully. Willing to work as a key player in challenging and creative environment.</w:t>
            </w:r>
          </w:p>
          <w:p w:rsidR="008560F8" w:rsidRPr="00360A4C" w:rsidRDefault="008560F8" w:rsidP="00654BEC">
            <w:pPr>
              <w:jc w:val="both"/>
              <w:rPr>
                <w:rFonts w:cstheme="minorHAnsi"/>
              </w:rPr>
            </w:pPr>
          </w:p>
        </w:tc>
      </w:tr>
    </w:tbl>
    <w:p w:rsidR="004E01EB" w:rsidRPr="00CF1A49" w:rsidRDefault="00E558F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F849F9F4B414C7E9C64355CB517122B"/>
          </w:placeholder>
          <w:temporary/>
          <w:showingPlcHdr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CF1A49" w:rsidTr="00360A4C">
        <w:tc>
          <w:tcPr>
            <w:tcW w:w="9886" w:type="dxa"/>
          </w:tcPr>
          <w:p w:rsidR="001D0BF1" w:rsidRPr="00CF1A49" w:rsidRDefault="00360A4C" w:rsidP="001D0BF1">
            <w:pPr>
              <w:pStyle w:val="Heading3"/>
              <w:contextualSpacing w:val="0"/>
              <w:outlineLvl w:val="2"/>
            </w:pPr>
            <w:r>
              <w:t>September 2016</w:t>
            </w:r>
            <w:r w:rsidR="001D0BF1" w:rsidRPr="00CF1A49">
              <w:t xml:space="preserve">– </w:t>
            </w:r>
            <w:r>
              <w:t>– August 2017</w:t>
            </w:r>
          </w:p>
          <w:p w:rsidR="001D0BF1" w:rsidRPr="00CF1A49" w:rsidRDefault="00360A4C" w:rsidP="001D0BF1">
            <w:pPr>
              <w:pStyle w:val="Heading2"/>
              <w:contextualSpacing w:val="0"/>
              <w:outlineLvl w:val="1"/>
            </w:pPr>
            <w:r w:rsidRPr="00D13740">
              <w:rPr>
                <w:b w:val="0"/>
              </w:rPr>
              <w:t>java developer</w:t>
            </w:r>
            <w:r w:rsidR="001D0BF1" w:rsidRPr="00CF1A49">
              <w:t xml:space="preserve">, </w:t>
            </w:r>
            <w:r w:rsidRPr="00D13740">
              <w:rPr>
                <w:b w:val="0"/>
              </w:rPr>
              <w:t>Millennium Sofhvare solutions Pvt. Ltd</w:t>
            </w:r>
            <w:r>
              <w:t xml:space="preserve">       </w:t>
            </w:r>
          </w:p>
          <w:p w:rsidR="001E3120" w:rsidRDefault="005D2A43" w:rsidP="001D0BF1">
            <w:pPr>
              <w:contextualSpacing w:val="0"/>
            </w:pPr>
            <w:r w:rsidRPr="005D2A43">
              <w:t>Designing, implementing, and maintaining Java applications that are often high-volume and low-latency, required for mission-critical systems</w:t>
            </w:r>
          </w:p>
          <w:p w:rsidR="008560F8" w:rsidRPr="00CF1A49" w:rsidRDefault="008560F8" w:rsidP="001D0BF1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E20AA60676B04714B2DEF1DC8E41D731"/>
        </w:placeholder>
        <w:temporary/>
        <w:showingPlcHdr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86"/>
      </w:tblGrid>
      <w:tr w:rsidR="001D0BF1" w:rsidRPr="00CF1A49" w:rsidTr="00D66A52">
        <w:tc>
          <w:tcPr>
            <w:tcW w:w="9355" w:type="dxa"/>
          </w:tcPr>
          <w:p w:rsidR="001D0BF1" w:rsidRPr="00CF1A49" w:rsidRDefault="00360A4C" w:rsidP="001D0BF1">
            <w:pPr>
              <w:pStyle w:val="Heading3"/>
              <w:contextualSpacing w:val="0"/>
              <w:outlineLvl w:val="2"/>
            </w:pPr>
            <w:r>
              <w:t>Feb</w:t>
            </w:r>
            <w:r w:rsidR="001D0BF1" w:rsidRPr="00CF1A49">
              <w:t xml:space="preserve"> </w:t>
            </w:r>
            <w:r w:rsidR="007935FF">
              <w:t>2018</w:t>
            </w:r>
          </w:p>
          <w:p w:rsidR="001D0BF1" w:rsidRPr="00CF1A49" w:rsidRDefault="00360A4C" w:rsidP="001D0BF1">
            <w:pPr>
              <w:pStyle w:val="Heading2"/>
              <w:contextualSpacing w:val="0"/>
              <w:outlineLvl w:val="1"/>
            </w:pPr>
            <w:r w:rsidRPr="00001981">
              <w:t>Post-graduation diploma</w:t>
            </w:r>
            <w:r w:rsidR="001D0BF1" w:rsidRPr="00CF1A49">
              <w:t xml:space="preserve">, </w:t>
            </w:r>
            <w:r w:rsidRPr="00001981">
              <w:t>Cégep de la Gaspésie et des lies</w:t>
            </w:r>
          </w:p>
          <w:p w:rsidR="007538DC" w:rsidRPr="00CF1A49" w:rsidRDefault="007935FF" w:rsidP="007538DC">
            <w:pPr>
              <w:contextualSpacing w:val="0"/>
            </w:pPr>
            <w:r w:rsidRPr="00001981">
              <w:rPr>
                <w:b/>
              </w:rPr>
              <w:t>Mobile applications and development</w:t>
            </w:r>
            <w:r w:rsidRPr="00001981">
              <w:t xml:space="preserve">                            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7935FF" w:rsidP="00F61DF9">
            <w:pPr>
              <w:pStyle w:val="Heading3"/>
              <w:contextualSpacing w:val="0"/>
              <w:outlineLvl w:val="2"/>
            </w:pPr>
            <w:r>
              <w:t>april</w:t>
            </w:r>
            <w:r w:rsidR="00F61DF9" w:rsidRPr="00CF1A49">
              <w:t xml:space="preserve"> </w:t>
            </w:r>
            <w:r>
              <w:t>2016</w:t>
            </w:r>
          </w:p>
          <w:p w:rsidR="00F61DF9" w:rsidRPr="00CF1A49" w:rsidRDefault="00360A4C" w:rsidP="00F61DF9">
            <w:pPr>
              <w:pStyle w:val="Heading2"/>
              <w:contextualSpacing w:val="0"/>
              <w:outlineLvl w:val="1"/>
            </w:pPr>
            <w:r w:rsidRPr="00001981">
              <w:t xml:space="preserve">Bachelors of </w:t>
            </w:r>
            <w:r w:rsidRPr="00360A4C">
              <w:t>Technology</w:t>
            </w:r>
            <w:r w:rsidR="00F61DF9" w:rsidRPr="00CF1A49">
              <w:t xml:space="preserve">, </w:t>
            </w:r>
            <w:r w:rsidRPr="00001981">
              <w:t>Vishnu institute of Technology</w:t>
            </w:r>
          </w:p>
          <w:p w:rsidR="008560F8" w:rsidRDefault="007935FF" w:rsidP="00F61DF9">
            <w:pPr>
              <w:rPr>
                <w:b/>
              </w:rPr>
            </w:pPr>
            <w:r w:rsidRPr="00001981">
              <w:rPr>
                <w:b/>
              </w:rPr>
              <w:t xml:space="preserve">Electronics and Communication  </w:t>
            </w:r>
            <w:r>
              <w:rPr>
                <w:b/>
              </w:rPr>
              <w:t>Engineering</w:t>
            </w:r>
            <w:r w:rsidRPr="00001981">
              <w:rPr>
                <w:b/>
              </w:rPr>
              <w:t xml:space="preserve">           </w:t>
            </w:r>
          </w:p>
          <w:p w:rsidR="00F61DF9" w:rsidRDefault="007935FF" w:rsidP="00F61DF9">
            <w:r w:rsidRPr="00001981">
              <w:rPr>
                <w:b/>
              </w:rPr>
              <w:t xml:space="preserve">              </w:t>
            </w:r>
          </w:p>
        </w:tc>
      </w:tr>
    </w:tbl>
    <w:sdt>
      <w:sdtPr>
        <w:alias w:val="Skills:"/>
        <w:tag w:val="Skills:"/>
        <w:id w:val="-1392877668"/>
        <w:placeholder>
          <w:docPart w:val="C8A27F927CAE4A10B1F5E610A053548E"/>
        </w:placeholder>
        <w:temporary/>
        <w:showingPlcHdr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60A4C" w:rsidRPr="006E1507" w:rsidTr="00360A4C">
        <w:tc>
          <w:tcPr>
            <w:tcW w:w="4680" w:type="dxa"/>
          </w:tcPr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Pr="007935FF" w:rsidRDefault="007935FF" w:rsidP="007935FF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7935FF">
              <w:rPr>
                <w:sz w:val="26"/>
                <w:szCs w:val="26"/>
              </w:rPr>
              <w:t>Demonstrated ability to work quickly and</w:t>
            </w:r>
            <w:r w:rsidRPr="007935FF">
              <w:rPr>
                <w:spacing w:val="-15"/>
                <w:sz w:val="26"/>
                <w:szCs w:val="26"/>
              </w:rPr>
              <w:t xml:space="preserve"> </w:t>
            </w:r>
            <w:r w:rsidRPr="007935FF">
              <w:rPr>
                <w:sz w:val="26"/>
                <w:szCs w:val="26"/>
              </w:rPr>
              <w:t>efficiently</w:t>
            </w:r>
          </w:p>
          <w:p w:rsidR="007935FF" w:rsidRPr="007935FF" w:rsidRDefault="007935FF" w:rsidP="007935FF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7935FF">
              <w:rPr>
                <w:sz w:val="26"/>
                <w:szCs w:val="26"/>
              </w:rPr>
              <w:t>Effective and excellent communicational and interpersonal skills</w:t>
            </w:r>
          </w:p>
          <w:p w:rsidR="007935FF" w:rsidRPr="007935FF" w:rsidRDefault="007935FF" w:rsidP="007935FF">
            <w:pPr>
              <w:pStyle w:val="ListParagraph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7935FF">
              <w:rPr>
                <w:sz w:val="26"/>
                <w:szCs w:val="26"/>
              </w:rPr>
              <w:t>Good analytical and problem-solving skills.</w:t>
            </w:r>
          </w:p>
          <w:p w:rsidR="00360A4C" w:rsidRPr="007935FF" w:rsidRDefault="00360A4C" w:rsidP="000B19F2">
            <w:pPr>
              <w:rPr>
                <w:sz w:val="26"/>
                <w:szCs w:val="26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Pr="008560F8" w:rsidRDefault="00360A4C" w:rsidP="000B19F2">
            <w:pPr>
              <w:rPr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Default="00360A4C" w:rsidP="000B19F2">
            <w:pPr>
              <w:rPr>
                <w:b/>
                <w:u w:val="single"/>
              </w:rPr>
            </w:pPr>
          </w:p>
          <w:p w:rsidR="00360A4C" w:rsidRPr="00467F7C" w:rsidRDefault="00360A4C" w:rsidP="000B19F2">
            <w:pPr>
              <w:rPr>
                <w:b/>
                <w:u w:val="single"/>
              </w:rPr>
            </w:pPr>
          </w:p>
        </w:tc>
        <w:tc>
          <w:tcPr>
            <w:tcW w:w="4680" w:type="dxa"/>
            <w:tcMar>
              <w:left w:w="360" w:type="dxa"/>
            </w:tcMar>
          </w:tcPr>
          <w:p w:rsidR="00360A4C" w:rsidRPr="00B20B41" w:rsidRDefault="00360A4C" w:rsidP="00360A4C">
            <w:pPr>
              <w:jc w:val="both"/>
            </w:pPr>
            <w:r>
              <w:rPr>
                <w:b/>
                <w:u w:val="single"/>
              </w:rPr>
              <w:lastRenderedPageBreak/>
              <w:t>Software Skills:</w:t>
            </w:r>
          </w:p>
          <w:p w:rsidR="00360A4C" w:rsidRDefault="00360A4C" w:rsidP="00360A4C">
            <w:pPr>
              <w:jc w:val="both"/>
              <w:rPr>
                <w:b/>
                <w:u w:val="single"/>
              </w:rPr>
            </w:pPr>
          </w:p>
          <w:p w:rsidR="00360A4C" w:rsidRDefault="00360A4C" w:rsidP="00360A4C">
            <w:pPr>
              <w:jc w:val="both"/>
              <w:rPr>
                <w:sz w:val="18"/>
                <w:szCs w:val="18"/>
              </w:rPr>
            </w:pPr>
            <w:r w:rsidRPr="00BC2795">
              <w:rPr>
                <w:sz w:val="18"/>
                <w:szCs w:val="18"/>
              </w:rPr>
              <w:t xml:space="preserve">                               </w:t>
            </w:r>
            <w:r w:rsidR="008560F8" w:rsidRPr="00BC2795">
              <w:rPr>
                <w:sz w:val="18"/>
                <w:szCs w:val="18"/>
              </w:rPr>
              <w:t>Beginner</w:t>
            </w:r>
            <w:r w:rsidRPr="00BC2795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                    Expert</w:t>
            </w:r>
          </w:p>
          <w:p w:rsidR="00360A4C" w:rsidRPr="00BC2795" w:rsidRDefault="00360A4C" w:rsidP="00360A4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</w:p>
          <w:p w:rsidR="00360A4C" w:rsidRDefault="00360A4C" w:rsidP="00360A4C">
            <w:pPr>
              <w:jc w:val="both"/>
            </w:pP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0A28B2" wp14:editId="08C7F0D6">
                      <wp:simplePos x="0" y="0"/>
                      <wp:positionH relativeFrom="column">
                        <wp:posOffset>2058416</wp:posOffset>
                      </wp:positionH>
                      <wp:positionV relativeFrom="paragraph">
                        <wp:posOffset>17145</wp:posOffset>
                      </wp:positionV>
                      <wp:extent cx="204470" cy="123825"/>
                      <wp:effectExtent l="0" t="0" r="24130" b="28575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26" style="position:absolute;margin-left:162.1pt;margin-top:1.35pt;width:16.1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6EEFBF" wp14:editId="2FF06075">
                      <wp:simplePos x="0" y="0"/>
                      <wp:positionH relativeFrom="column">
                        <wp:posOffset>1782445</wp:posOffset>
                      </wp:positionH>
                      <wp:positionV relativeFrom="paragraph">
                        <wp:posOffset>12700</wp:posOffset>
                      </wp:positionV>
                      <wp:extent cx="160655" cy="87630"/>
                      <wp:effectExtent l="0" t="0" r="10795" b="2667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140.35pt;margin-top:1pt;width:12.65pt;height: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B13BE6" wp14:editId="3153C6C4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12039</wp:posOffset>
                      </wp:positionV>
                      <wp:extent cx="160655" cy="87630"/>
                      <wp:effectExtent l="0" t="0" r="10795" b="2667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" o:spid="_x0000_s1026" style="position:absolute;margin-left:121.35pt;margin-top:.95pt;width:12.65pt;height: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5FD095E" wp14:editId="075D55E3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12344</wp:posOffset>
                      </wp:positionV>
                      <wp:extent cx="160655" cy="87630"/>
                      <wp:effectExtent l="0" t="0" r="10795" b="2667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104.1pt;margin-top:.95pt;width:12.65pt;height: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B486F6" wp14:editId="02AA4644">
                      <wp:simplePos x="0" y="0"/>
                      <wp:positionH relativeFrom="column">
                        <wp:posOffset>1111377</wp:posOffset>
                      </wp:positionH>
                      <wp:positionV relativeFrom="paragraph">
                        <wp:posOffset>13970</wp:posOffset>
                      </wp:positionV>
                      <wp:extent cx="160935" cy="87783"/>
                      <wp:effectExtent l="0" t="0" r="10795" b="2667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35" cy="8778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87.5pt;margin-top:1.1pt;width:12.65pt;height: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 w:rsidRPr="00AD7186">
              <w:t>C</w:t>
            </w:r>
            <w:r>
              <w:t xml:space="preserve">                                        </w:t>
            </w:r>
          </w:p>
          <w:p w:rsidR="00360A4C" w:rsidRDefault="00360A4C" w:rsidP="00360A4C">
            <w:pPr>
              <w:jc w:val="both"/>
            </w:pP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564956" wp14:editId="5E484FA5">
                      <wp:simplePos x="0" y="0"/>
                      <wp:positionH relativeFrom="column">
                        <wp:posOffset>2086610</wp:posOffset>
                      </wp:positionH>
                      <wp:positionV relativeFrom="paragraph">
                        <wp:posOffset>133350</wp:posOffset>
                      </wp:positionV>
                      <wp:extent cx="204470" cy="123825"/>
                      <wp:effectExtent l="0" t="0" r="24130" b="2857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3" o:spid="_x0000_s1026" style="position:absolute;margin-left:164.3pt;margin-top:10.5pt;width:16.1pt;height: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72450E6" wp14:editId="674046DE">
                      <wp:simplePos x="0" y="0"/>
                      <wp:positionH relativeFrom="column">
                        <wp:posOffset>1784350</wp:posOffset>
                      </wp:positionH>
                      <wp:positionV relativeFrom="paragraph">
                        <wp:posOffset>130175</wp:posOffset>
                      </wp:positionV>
                      <wp:extent cx="204470" cy="123825"/>
                      <wp:effectExtent l="0" t="0" r="24130" b="28575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9" o:spid="_x0000_s1026" style="position:absolute;margin-left:140.5pt;margin-top:10.25pt;width:16.1pt;height: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</w:p>
          <w:p w:rsidR="00360A4C" w:rsidRDefault="00360A4C" w:rsidP="00360A4C">
            <w:pPr>
              <w:jc w:val="bot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7EB9F25" wp14:editId="154528E2">
                      <wp:simplePos x="0" y="0"/>
                      <wp:positionH relativeFrom="column">
                        <wp:posOffset>1534160</wp:posOffset>
                      </wp:positionH>
                      <wp:positionV relativeFrom="paragraph">
                        <wp:posOffset>-1270</wp:posOffset>
                      </wp:positionV>
                      <wp:extent cx="160655" cy="87630"/>
                      <wp:effectExtent l="0" t="0" r="10795" b="2667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120.8pt;margin-top:-.1pt;width:12.65pt;height: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3E22CC" wp14:editId="7FC9A487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-1905</wp:posOffset>
                      </wp:positionV>
                      <wp:extent cx="160655" cy="87630"/>
                      <wp:effectExtent l="0" t="0" r="10795" b="2667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7" o:spid="_x0000_s1026" style="position:absolute;margin-left:104.1pt;margin-top:-.15pt;width:12.65pt;height: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B9C6A0" wp14:editId="7305E46E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-1905</wp:posOffset>
                      </wp:positionV>
                      <wp:extent cx="160655" cy="87630"/>
                      <wp:effectExtent l="0" t="0" r="10795" b="26670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87.4pt;margin-top:-.15pt;width:12.65pt;height: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t xml:space="preserve">Oracle                      </w:t>
            </w:r>
          </w:p>
          <w:p w:rsidR="00360A4C" w:rsidRDefault="00360A4C" w:rsidP="00360A4C">
            <w:pPr>
              <w:jc w:val="both"/>
            </w:pPr>
          </w:p>
          <w:p w:rsidR="00360A4C" w:rsidRDefault="00360A4C" w:rsidP="00360A4C">
            <w:pPr>
              <w:jc w:val="both"/>
            </w:pP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41936FD" wp14:editId="165F5876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9525</wp:posOffset>
                      </wp:positionV>
                      <wp:extent cx="204470" cy="123825"/>
                      <wp:effectExtent l="0" t="0" r="24130" b="2857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4" o:spid="_x0000_s1026" style="position:absolute;margin-left:164.2pt;margin-top:.75pt;width:16.1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2D16475" wp14:editId="1607C22F">
                      <wp:simplePos x="0" y="0"/>
                      <wp:positionH relativeFrom="column">
                        <wp:posOffset>1783080</wp:posOffset>
                      </wp:positionH>
                      <wp:positionV relativeFrom="paragraph">
                        <wp:posOffset>6350</wp:posOffset>
                      </wp:positionV>
                      <wp:extent cx="204470" cy="123825"/>
                      <wp:effectExtent l="0" t="0" r="24130" b="28575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0" o:spid="_x0000_s1026" style="position:absolute;margin-left:140.4pt;margin-top:.5pt;width:16.1pt;height: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B14B35" wp14:editId="269F0AB2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43180</wp:posOffset>
                      </wp:positionV>
                      <wp:extent cx="160655" cy="87630"/>
                      <wp:effectExtent l="0" t="0" r="10795" b="2667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1" o:spid="_x0000_s1026" style="position:absolute;margin-left:121.35pt;margin-top:3.4pt;width:12.65pt;height: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E6A0B5B" wp14:editId="054280D9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43180</wp:posOffset>
                      </wp:positionV>
                      <wp:extent cx="160655" cy="87630"/>
                      <wp:effectExtent l="0" t="0" r="10795" b="2667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86.85pt;margin-top:3.4pt;width:12.65pt;height: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55AFB0" wp14:editId="6941EF3E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42545</wp:posOffset>
                      </wp:positionV>
                      <wp:extent cx="160655" cy="87630"/>
                      <wp:effectExtent l="0" t="0" r="10795" b="2667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104.1pt;margin-top:3.35pt;width:12.65pt;height:6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 w:rsidRPr="00AD7186">
              <w:t>Java</w:t>
            </w:r>
          </w:p>
          <w:p w:rsidR="00360A4C" w:rsidRDefault="00360A4C" w:rsidP="00360A4C">
            <w:pPr>
              <w:jc w:val="both"/>
            </w:pPr>
          </w:p>
          <w:p w:rsidR="00360A4C" w:rsidRDefault="00360A4C" w:rsidP="00360A4C">
            <w:pPr>
              <w:jc w:val="both"/>
            </w:pP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184047A" wp14:editId="60AC85D3">
                      <wp:simplePos x="0" y="0"/>
                      <wp:positionH relativeFrom="column">
                        <wp:posOffset>2084705</wp:posOffset>
                      </wp:positionH>
                      <wp:positionV relativeFrom="paragraph">
                        <wp:posOffset>15240</wp:posOffset>
                      </wp:positionV>
                      <wp:extent cx="204470" cy="123825"/>
                      <wp:effectExtent l="0" t="0" r="24130" b="2857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5" o:spid="_x0000_s1026" style="position:absolute;margin-left:164.15pt;margin-top:1.2pt;width:16.1pt;height: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bZYQ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96D0C2" wp14:editId="15D38BE7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13335</wp:posOffset>
                      </wp:positionV>
                      <wp:extent cx="204470" cy="123825"/>
                      <wp:effectExtent l="0" t="0" r="24130" b="2857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" o:spid="_x0000_s1026" style="position:absolute;margin-left:140.3pt;margin-top:1.05pt;width:16.1pt;height: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AAE632" wp14:editId="0A4DFEBC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50165</wp:posOffset>
                      </wp:positionV>
                      <wp:extent cx="160655" cy="87630"/>
                      <wp:effectExtent l="0" t="0" r="10795" b="2667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2" o:spid="_x0000_s1026" style="position:absolute;margin-left:86.8pt;margin-top:3.95pt;width:12.65pt;height: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321B6E" wp14:editId="36534073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43180</wp:posOffset>
                      </wp:positionV>
                      <wp:extent cx="160655" cy="87630"/>
                      <wp:effectExtent l="0" t="0" r="10795" b="2667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4" o:spid="_x0000_s1026" style="position:absolute;margin-left:122.45pt;margin-top:3.4pt;width:12.65pt;height: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DC4E6D" wp14:editId="48B96C7C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43180</wp:posOffset>
                      </wp:positionV>
                      <wp:extent cx="160655" cy="87630"/>
                      <wp:effectExtent l="0" t="0" r="10795" b="2667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3" o:spid="_x0000_s1026" style="position:absolute;margin-left:104.1pt;margin-top:3.4pt;width:12.65pt;height: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t>my sql</w:t>
            </w:r>
          </w:p>
          <w:p w:rsidR="00360A4C" w:rsidRDefault="007935FF" w:rsidP="00360A4C">
            <w:pPr>
              <w:jc w:val="both"/>
            </w:pP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2EB7A37" wp14:editId="5EBC7668">
                      <wp:simplePos x="0" y="0"/>
                      <wp:positionH relativeFrom="column">
                        <wp:posOffset>2083435</wp:posOffset>
                      </wp:positionH>
                      <wp:positionV relativeFrom="paragraph">
                        <wp:posOffset>142240</wp:posOffset>
                      </wp:positionV>
                      <wp:extent cx="204470" cy="123825"/>
                      <wp:effectExtent l="0" t="0" r="24130" b="28575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8" o:spid="_x0000_s1026" style="position:absolute;margin-left:164.05pt;margin-top:11.2pt;width:16.1pt;height: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</w:p>
          <w:p w:rsidR="00360A4C" w:rsidRDefault="00360A4C" w:rsidP="00360A4C">
            <w:pPr>
              <w:jc w:val="both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9919F16" wp14:editId="3290BD26">
                      <wp:simplePos x="0" y="0"/>
                      <wp:positionH relativeFrom="column">
                        <wp:posOffset>1783029</wp:posOffset>
                      </wp:positionH>
                      <wp:positionV relativeFrom="paragraph">
                        <wp:posOffset>7848</wp:posOffset>
                      </wp:positionV>
                      <wp:extent cx="160935" cy="87783"/>
                      <wp:effectExtent l="0" t="0" r="10795" b="2667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35" cy="8778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8" o:spid="_x0000_s1026" style="position:absolute;margin-left:140.4pt;margin-top:.6pt;width:12.65pt;height: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B53072" wp14:editId="431076DB">
                      <wp:simplePos x="0" y="0"/>
                      <wp:positionH relativeFrom="column">
                        <wp:posOffset>1555750</wp:posOffset>
                      </wp:positionH>
                      <wp:positionV relativeFrom="paragraph">
                        <wp:posOffset>7620</wp:posOffset>
                      </wp:positionV>
                      <wp:extent cx="160655" cy="87630"/>
                      <wp:effectExtent l="0" t="0" r="10795" b="2667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7" o:spid="_x0000_s1026" style="position:absolute;margin-left:122.5pt;margin-top:.6pt;width:12.65pt;height:6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AC89B2" wp14:editId="1B2B5F3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7620</wp:posOffset>
                      </wp:positionV>
                      <wp:extent cx="160655" cy="87630"/>
                      <wp:effectExtent l="0" t="0" r="10795" b="2667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6" o:spid="_x0000_s1026" style="position:absolute;margin-left:104.1pt;margin-top:.6pt;width:12.65pt;height:6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F06385" wp14:editId="4626DB67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7620</wp:posOffset>
                      </wp:positionV>
                      <wp:extent cx="160655" cy="87630"/>
                      <wp:effectExtent l="0" t="0" r="10795" b="2667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5" o:spid="_x0000_s1026" style="position:absolute;margin-left:86.8pt;margin-top:.6pt;width:12.65pt;height: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t>Matlab</w:t>
            </w:r>
          </w:p>
          <w:p w:rsidR="00360A4C" w:rsidRDefault="00360A4C" w:rsidP="00360A4C">
            <w:pPr>
              <w:jc w:val="both"/>
            </w:pPr>
            <w:r>
              <w:t xml:space="preserve">         </w:t>
            </w:r>
          </w:p>
          <w:p w:rsidR="007935FF" w:rsidRDefault="00360A4C" w:rsidP="00360A4C">
            <w:pPr>
              <w:jc w:val="both"/>
            </w:pPr>
            <w:r>
              <w:t xml:space="preserve">         </w:t>
            </w:r>
          </w:p>
          <w:p w:rsidR="007935FF" w:rsidRDefault="007935FF" w:rsidP="00360A4C">
            <w:pPr>
              <w:jc w:val="both"/>
            </w:pPr>
          </w:p>
          <w:p w:rsidR="008560F8" w:rsidRDefault="008560F8" w:rsidP="00360A4C">
            <w:pPr>
              <w:jc w:val="both"/>
            </w:pPr>
          </w:p>
          <w:p w:rsidR="008560F8" w:rsidRDefault="008560F8" w:rsidP="00360A4C">
            <w:pPr>
              <w:jc w:val="both"/>
            </w:pPr>
          </w:p>
          <w:p w:rsidR="007935FF" w:rsidRDefault="007935FF" w:rsidP="00360A4C">
            <w:pPr>
              <w:jc w:val="both"/>
            </w:pPr>
          </w:p>
          <w:p w:rsidR="007935FF" w:rsidRDefault="007935FF" w:rsidP="00360A4C">
            <w:pPr>
              <w:jc w:val="both"/>
            </w:pPr>
          </w:p>
          <w:p w:rsidR="00360A4C" w:rsidRPr="00BC2795" w:rsidRDefault="00360A4C" w:rsidP="00360A4C">
            <w:pPr>
              <w:jc w:val="both"/>
              <w:rPr>
                <w:u w:val="single"/>
              </w:rPr>
            </w:pPr>
            <w:r>
              <w:t xml:space="preserve">  </w:t>
            </w:r>
            <w:r w:rsidRPr="00BC2795">
              <w:rPr>
                <w:u w:val="single"/>
              </w:rPr>
              <w:t>Hadoop</w:t>
            </w:r>
          </w:p>
          <w:p w:rsidR="00360A4C" w:rsidRDefault="00360A4C" w:rsidP="00360A4C">
            <w:pPr>
              <w:jc w:val="both"/>
            </w:pP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2EBA8DF" wp14:editId="75BA3A0A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153670</wp:posOffset>
                      </wp:positionV>
                      <wp:extent cx="204470" cy="123825"/>
                      <wp:effectExtent l="0" t="0" r="24130" b="2857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9" o:spid="_x0000_s1026" style="position:absolute;margin-left:160.45pt;margin-top:12.1pt;width:16.1pt;height:9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4519955" wp14:editId="4974038E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154940</wp:posOffset>
                      </wp:positionV>
                      <wp:extent cx="204470" cy="123825"/>
                      <wp:effectExtent l="0" t="0" r="24130" b="2857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6" o:spid="_x0000_s1026" style="position:absolute;margin-left:133.5pt;margin-top:12.2pt;width:16.1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t>Hadoop  tools:</w:t>
            </w:r>
            <w:r w:rsidRPr="00C674E8">
              <w:rPr>
                <w:noProof/>
                <w:lang w:val="en-IN" w:eastAsia="en-IN"/>
              </w:rPr>
              <w:t xml:space="preserve"> </w:t>
            </w:r>
          </w:p>
          <w:p w:rsidR="00360A4C" w:rsidRDefault="00360A4C" w:rsidP="00360A4C">
            <w:pPr>
              <w:jc w:val="both"/>
            </w:pP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2B948D7" wp14:editId="192C02F3">
                      <wp:simplePos x="0" y="0"/>
                      <wp:positionH relativeFrom="column">
                        <wp:posOffset>2334895</wp:posOffset>
                      </wp:positionH>
                      <wp:positionV relativeFrom="paragraph">
                        <wp:posOffset>12700</wp:posOffset>
                      </wp:positionV>
                      <wp:extent cx="204470" cy="123825"/>
                      <wp:effectExtent l="0" t="0" r="24130" b="2857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" o:spid="_x0000_s1026" style="position:absolute;margin-left:183.85pt;margin-top:1pt;width:16.1pt;height: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879E983" wp14:editId="08003124">
                      <wp:simplePos x="0" y="0"/>
                      <wp:positionH relativeFrom="column">
                        <wp:posOffset>1377950</wp:posOffset>
                      </wp:positionH>
                      <wp:positionV relativeFrom="paragraph">
                        <wp:posOffset>6350</wp:posOffset>
                      </wp:positionV>
                      <wp:extent cx="160655" cy="87630"/>
                      <wp:effectExtent l="0" t="0" r="10795" b="26670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8" o:spid="_x0000_s1026" style="position:absolute;margin-left:108.5pt;margin-top:.5pt;width:12.65pt;height: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A69F0CC" wp14:editId="1D4776DD">
                      <wp:simplePos x="0" y="0"/>
                      <wp:positionH relativeFrom="column">
                        <wp:posOffset>1094105</wp:posOffset>
                      </wp:positionH>
                      <wp:positionV relativeFrom="paragraph">
                        <wp:posOffset>635</wp:posOffset>
                      </wp:positionV>
                      <wp:extent cx="160655" cy="87630"/>
                      <wp:effectExtent l="0" t="0" r="10795" b="2667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7" o:spid="_x0000_s1026" style="position:absolute;margin-left:86.15pt;margin-top:.05pt;width:12.65pt;height: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t xml:space="preserve">Flume </w:t>
            </w:r>
          </w:p>
          <w:p w:rsidR="00360A4C" w:rsidRDefault="00360A4C" w:rsidP="00360A4C">
            <w:pPr>
              <w:jc w:val="both"/>
            </w:pPr>
          </w:p>
          <w:p w:rsidR="00360A4C" w:rsidRDefault="00360A4C" w:rsidP="00360A4C">
            <w:pPr>
              <w:jc w:val="both"/>
            </w:pP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9A7AAF7" wp14:editId="1056A5CB">
                      <wp:simplePos x="0" y="0"/>
                      <wp:positionH relativeFrom="column">
                        <wp:posOffset>2336241</wp:posOffset>
                      </wp:positionH>
                      <wp:positionV relativeFrom="paragraph">
                        <wp:posOffset>22885</wp:posOffset>
                      </wp:positionV>
                      <wp:extent cx="204470" cy="123825"/>
                      <wp:effectExtent l="0" t="0" r="24130" b="28575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0" o:spid="_x0000_s1026" style="position:absolute;margin-left:183.95pt;margin-top:1.8pt;width:16.1pt;height:9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7230AFA" wp14:editId="4668F56E">
                      <wp:simplePos x="0" y="0"/>
                      <wp:positionH relativeFrom="column">
                        <wp:posOffset>1988185</wp:posOffset>
                      </wp:positionH>
                      <wp:positionV relativeFrom="paragraph">
                        <wp:posOffset>25400</wp:posOffset>
                      </wp:positionV>
                      <wp:extent cx="160655" cy="87630"/>
                      <wp:effectExtent l="0" t="0" r="10795" b="2667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7" o:spid="_x0000_s1026" style="position:absolute;margin-left:156.55pt;margin-top:2pt;width:12.65pt;height: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39C6A48" wp14:editId="62A62685">
                      <wp:simplePos x="0" y="0"/>
                      <wp:positionH relativeFrom="column">
                        <wp:posOffset>1695450</wp:posOffset>
                      </wp:positionH>
                      <wp:positionV relativeFrom="paragraph">
                        <wp:posOffset>25400</wp:posOffset>
                      </wp:positionV>
                      <wp:extent cx="160655" cy="87630"/>
                      <wp:effectExtent l="0" t="0" r="10795" b="2667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1" o:spid="_x0000_s1026" style="position:absolute;margin-left:133.5pt;margin-top:2pt;width:12.65pt;height: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B209868" wp14:editId="4C838A53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48260</wp:posOffset>
                      </wp:positionV>
                      <wp:extent cx="160655" cy="87630"/>
                      <wp:effectExtent l="0" t="0" r="10795" b="26670"/>
                      <wp:wrapNone/>
                      <wp:docPr id="30" name="Oval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0" o:spid="_x0000_s1026" style="position:absolute;margin-left:110.05pt;margin-top:3.8pt;width:12.65pt;height:6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D5E62FF" wp14:editId="5908D077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49530</wp:posOffset>
                      </wp:positionV>
                      <wp:extent cx="160655" cy="87630"/>
                      <wp:effectExtent l="0" t="0" r="10795" b="26670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9" o:spid="_x0000_s1026" style="position:absolute;margin-left:86.5pt;margin-top:3.9pt;width:12.65pt;height:6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t>Apache pig</w:t>
            </w:r>
          </w:p>
          <w:p w:rsidR="00360A4C" w:rsidRDefault="00360A4C" w:rsidP="00360A4C">
            <w:pPr>
              <w:jc w:val="both"/>
            </w:pPr>
          </w:p>
          <w:p w:rsidR="00360A4C" w:rsidRDefault="00360A4C" w:rsidP="00360A4C">
            <w:pPr>
              <w:jc w:val="both"/>
            </w:pP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2323A93" wp14:editId="1BFDEEF9">
                      <wp:simplePos x="0" y="0"/>
                      <wp:positionH relativeFrom="column">
                        <wp:posOffset>2331644</wp:posOffset>
                      </wp:positionH>
                      <wp:positionV relativeFrom="paragraph">
                        <wp:posOffset>45847</wp:posOffset>
                      </wp:positionV>
                      <wp:extent cx="204470" cy="123825"/>
                      <wp:effectExtent l="0" t="0" r="24130" b="28575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4" o:spid="_x0000_s1026" style="position:absolute;margin-left:183.6pt;margin-top:3.6pt;width:16.1pt;height: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7C58A90" wp14:editId="7061BAC8">
                      <wp:simplePos x="0" y="0"/>
                      <wp:positionH relativeFrom="column">
                        <wp:posOffset>1990725</wp:posOffset>
                      </wp:positionH>
                      <wp:positionV relativeFrom="paragraph">
                        <wp:posOffset>42545</wp:posOffset>
                      </wp:positionV>
                      <wp:extent cx="204470" cy="123825"/>
                      <wp:effectExtent l="0" t="0" r="24130" b="28575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2" o:spid="_x0000_s1026" style="position:absolute;margin-left:156.75pt;margin-top:3.35pt;width:16.1pt;height: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0479040" wp14:editId="0475E25C">
                      <wp:simplePos x="0" y="0"/>
                      <wp:positionH relativeFrom="column">
                        <wp:posOffset>1699895</wp:posOffset>
                      </wp:positionH>
                      <wp:positionV relativeFrom="paragraph">
                        <wp:posOffset>55245</wp:posOffset>
                      </wp:positionV>
                      <wp:extent cx="160655" cy="87630"/>
                      <wp:effectExtent l="0" t="0" r="10795" b="2667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3" o:spid="_x0000_s1026" style="position:absolute;margin-left:133.85pt;margin-top:4.35pt;width:12.65pt;height:6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979A7AF" wp14:editId="0B22AA43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53340</wp:posOffset>
                      </wp:positionV>
                      <wp:extent cx="160655" cy="87630"/>
                      <wp:effectExtent l="0" t="0" r="10795" b="2667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4" o:spid="_x0000_s1026" style="position:absolute;margin-left:110.2pt;margin-top:4.2pt;width:12.65pt;height: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BEA7CF8" wp14:editId="7DC90B82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41275</wp:posOffset>
                      </wp:positionV>
                      <wp:extent cx="160655" cy="87630"/>
                      <wp:effectExtent l="0" t="0" r="10795" b="26670"/>
                      <wp:wrapNone/>
                      <wp:docPr id="32" name="Ov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2" o:spid="_x0000_s1026" style="position:absolute;margin-left:86.75pt;margin-top:3.25pt;width:12.65pt;height: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t>Hive</w:t>
            </w:r>
          </w:p>
          <w:p w:rsidR="00360A4C" w:rsidRDefault="00360A4C" w:rsidP="00360A4C">
            <w:pPr>
              <w:jc w:val="both"/>
            </w:pPr>
          </w:p>
          <w:p w:rsidR="00360A4C" w:rsidRPr="00AD7186" w:rsidRDefault="00360A4C" w:rsidP="00360A4C">
            <w:pPr>
              <w:jc w:val="both"/>
            </w:pP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4CB7D21" wp14:editId="2D8C1B0E">
                      <wp:simplePos x="0" y="0"/>
                      <wp:positionH relativeFrom="column">
                        <wp:posOffset>2336165</wp:posOffset>
                      </wp:positionH>
                      <wp:positionV relativeFrom="paragraph">
                        <wp:posOffset>7874</wp:posOffset>
                      </wp:positionV>
                      <wp:extent cx="204470" cy="123825"/>
                      <wp:effectExtent l="0" t="0" r="24130" b="28575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6" o:spid="_x0000_s1026" style="position:absolute;margin-left:183.95pt;margin-top:.6pt;width:16.1pt;height: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2F6A72C" wp14:editId="7B7840EF">
                      <wp:simplePos x="0" y="0"/>
                      <wp:positionH relativeFrom="column">
                        <wp:posOffset>1986280</wp:posOffset>
                      </wp:positionH>
                      <wp:positionV relativeFrom="paragraph">
                        <wp:posOffset>1905</wp:posOffset>
                      </wp:positionV>
                      <wp:extent cx="204470" cy="123825"/>
                      <wp:effectExtent l="0" t="0" r="24130" b="28575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5" o:spid="_x0000_s1026" style="position:absolute;margin-left:156.4pt;margin-top:.15pt;width:16.1pt;height: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b/>
                <w:noProof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F601E10" wp14:editId="356E34CA">
                      <wp:simplePos x="0" y="0"/>
                      <wp:positionH relativeFrom="column">
                        <wp:posOffset>1696720</wp:posOffset>
                      </wp:positionH>
                      <wp:positionV relativeFrom="paragraph">
                        <wp:posOffset>-2540</wp:posOffset>
                      </wp:positionV>
                      <wp:extent cx="204470" cy="123825"/>
                      <wp:effectExtent l="0" t="0" r="24130" b="28575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470" cy="1238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3" o:spid="_x0000_s1026" style="position:absolute;margin-left:133.6pt;margin-top:-.2pt;width:16.1pt;height: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" fillcolor="white [3201]" strokecolor="#4b6a88 [3209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FEBEF37" wp14:editId="7944F5E8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9525</wp:posOffset>
                      </wp:positionV>
                      <wp:extent cx="160655" cy="87630"/>
                      <wp:effectExtent l="0" t="0" r="10795" b="26670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5" o:spid="_x0000_s1026" style="position:absolute;margin-left:87.65pt;margin-top:.75pt;width:12.65pt;height:6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59AB8D2" wp14:editId="7BB12DB9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8255</wp:posOffset>
                      </wp:positionV>
                      <wp:extent cx="160655" cy="87630"/>
                      <wp:effectExtent l="0" t="0" r="10795" b="2667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876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" o:spid="_x0000_s1026" style="position:absolute;margin-left:111.75pt;margin-top:.65pt;width:12.65pt;height: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" fillcolor="#1d824c [3204]" strokecolor="#0e4025 [1604]" strokeweight="1pt">
                      <v:stroke joinstyle="miter"/>
                    </v:oval>
                  </w:pict>
                </mc:Fallback>
              </mc:AlternateContent>
            </w:r>
            <w:r>
              <w:t>Sqoop</w:t>
            </w:r>
          </w:p>
          <w:p w:rsidR="00360A4C" w:rsidRDefault="00360A4C" w:rsidP="00360A4C">
            <w:pPr>
              <w:jc w:val="both"/>
              <w:rPr>
                <w:b/>
                <w:u w:val="single"/>
              </w:rPr>
            </w:pPr>
          </w:p>
          <w:p w:rsidR="00360A4C" w:rsidRDefault="00360A4C" w:rsidP="00360A4C">
            <w:pPr>
              <w:rPr>
                <w:b/>
                <w:u w:val="single"/>
              </w:rPr>
            </w:pPr>
          </w:p>
          <w:p w:rsidR="00360A4C" w:rsidRPr="00467F7C" w:rsidRDefault="00360A4C" w:rsidP="000B19F2">
            <w:pPr>
              <w:rPr>
                <w:b/>
                <w:u w:val="single"/>
              </w:rPr>
            </w:pPr>
          </w:p>
        </w:tc>
      </w:tr>
    </w:tbl>
    <w:sdt>
      <w:sdtPr>
        <w:alias w:val="Activities:"/>
        <w:tag w:val="Activities:"/>
        <w:id w:val="1223332893"/>
        <w:placeholder>
          <w:docPart w:val="79C06E9ACB6B467590150720473705BB"/>
        </w:placeholder>
        <w:temporary/>
        <w:showingPlcHdr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7935FF" w:rsidRDefault="007935FF" w:rsidP="007935F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39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Underwent a training over a period of 2 weeks at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Icomm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Tele limited, Hyderabad</w:t>
      </w:r>
    </w:p>
    <w:p w:rsidR="007935FF" w:rsidRPr="00294E96" w:rsidRDefault="007935FF" w:rsidP="007935F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line="239" w:lineRule="auto"/>
        <w:rPr>
          <w:rFonts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Underwent a training over a period of 3 weeks at </w:t>
      </w:r>
      <w:r w:rsidRPr="00294E96">
        <w:rPr>
          <w:rFonts w:cs="Arial"/>
          <w:sz w:val="24"/>
          <w:szCs w:val="24"/>
          <w:shd w:val="clear" w:color="auto" w:fill="FFFFFF"/>
        </w:rPr>
        <w:t>Nokia Solutions &amp; Networks India Pvt. Ltd,</w:t>
      </w:r>
      <w:r w:rsidRPr="00294E96">
        <w:rPr>
          <w:rStyle w:val="Heading1Char"/>
          <w:rFonts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94E96">
        <w:rPr>
          <w:rFonts w:cs="Arial"/>
          <w:color w:val="222222"/>
          <w:sz w:val="24"/>
          <w:szCs w:val="24"/>
          <w:shd w:val="clear" w:color="auto" w:fill="FFFFFF"/>
        </w:rPr>
        <w:t>Kanchipuram</w:t>
      </w:r>
      <w:proofErr w:type="spellEnd"/>
    </w:p>
    <w:p w:rsidR="007935FF" w:rsidRPr="007935FF" w:rsidRDefault="007935FF" w:rsidP="007935FF">
      <w:pPr>
        <w:rPr>
          <w:b/>
          <w:u w:val="single"/>
        </w:rPr>
      </w:pPr>
      <w:r w:rsidRPr="007935FF">
        <w:t xml:space="preserve">         </w:t>
      </w:r>
      <w:r w:rsidRPr="00712FBA">
        <w:rPr>
          <w:b/>
          <w:u w:val="single"/>
        </w:rPr>
        <w:t>Workshop</w:t>
      </w:r>
    </w:p>
    <w:p w:rsidR="007935FF" w:rsidRDefault="007935FF" w:rsidP="007935F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39" w:lineRule="auto"/>
        <w:rPr>
          <w:rFonts w:ascii="Times New Roman" w:hAnsi="Times New Roman" w:cs="Times New Roman"/>
          <w:bCs/>
          <w:sz w:val="24"/>
          <w:szCs w:val="24"/>
        </w:rPr>
      </w:pPr>
      <w:r w:rsidRPr="00274A88">
        <w:rPr>
          <w:rFonts w:ascii="Times New Roman" w:hAnsi="Times New Roman" w:cs="Times New Roman"/>
          <w:bCs/>
          <w:sz w:val="24"/>
          <w:szCs w:val="24"/>
        </w:rPr>
        <w:t>Attended a workshop on SIXTH SENSE TECHNOLOGY in Technozion’14 at National Institute of Technology, Warangal</w:t>
      </w:r>
    </w:p>
    <w:p w:rsidR="007935FF" w:rsidRPr="00C674E8" w:rsidRDefault="007935FF" w:rsidP="007935F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line="239" w:lineRule="auto"/>
        <w:rPr>
          <w:rFonts w:ascii="Times New Roman" w:hAnsi="Times New Roman" w:cs="Times New Roman"/>
          <w:bCs/>
          <w:sz w:val="24"/>
          <w:szCs w:val="24"/>
        </w:rPr>
      </w:pPr>
      <w:r w:rsidRPr="00274A88">
        <w:rPr>
          <w:rFonts w:ascii="Times New Roman" w:hAnsi="Times New Roman" w:cs="Times New Roman"/>
          <w:bCs/>
          <w:sz w:val="24"/>
          <w:szCs w:val="24"/>
        </w:rPr>
        <w:t xml:space="preserve">Attended a workshop on ANDROBOTS in </w:t>
      </w:r>
      <w:proofErr w:type="spellStart"/>
      <w:r w:rsidRPr="00274A88">
        <w:rPr>
          <w:rFonts w:ascii="Times New Roman" w:hAnsi="Times New Roman" w:cs="Times New Roman"/>
          <w:bCs/>
          <w:sz w:val="24"/>
          <w:szCs w:val="24"/>
        </w:rPr>
        <w:t>Promothean</w:t>
      </w:r>
      <w:proofErr w:type="spellEnd"/>
      <w:r w:rsidRPr="00274A88">
        <w:rPr>
          <w:rFonts w:ascii="Times New Roman" w:hAnsi="Times New Roman" w:cs="Times New Roman"/>
          <w:bCs/>
          <w:sz w:val="24"/>
          <w:szCs w:val="24"/>
        </w:rPr>
        <w:t xml:space="preserve"> 2K15 at BVRIT, </w:t>
      </w:r>
      <w:proofErr w:type="spellStart"/>
      <w:r w:rsidRPr="00274A88">
        <w:rPr>
          <w:rFonts w:ascii="Times New Roman" w:hAnsi="Times New Roman" w:cs="Times New Roman"/>
          <w:bCs/>
          <w:sz w:val="24"/>
          <w:szCs w:val="24"/>
        </w:rPr>
        <w:t>Narsapur</w:t>
      </w:r>
      <w:proofErr w:type="spellEnd"/>
    </w:p>
    <w:p w:rsidR="00B51D1B" w:rsidRPr="006E1507" w:rsidRDefault="00B51D1B" w:rsidP="006E1507"/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8F8" w:rsidRDefault="00E558F8" w:rsidP="0068194B">
      <w:r>
        <w:separator/>
      </w:r>
    </w:p>
    <w:p w:rsidR="00E558F8" w:rsidRDefault="00E558F8"/>
    <w:p w:rsidR="00E558F8" w:rsidRDefault="00E558F8"/>
  </w:endnote>
  <w:endnote w:type="continuationSeparator" w:id="0">
    <w:p w:rsidR="00E558F8" w:rsidRDefault="00E558F8" w:rsidP="0068194B">
      <w:r>
        <w:continuationSeparator/>
      </w:r>
    </w:p>
    <w:p w:rsidR="00E558F8" w:rsidRDefault="00E558F8"/>
    <w:p w:rsidR="00E558F8" w:rsidRDefault="00E558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60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8F8" w:rsidRDefault="00E558F8" w:rsidP="0068194B">
      <w:r>
        <w:separator/>
      </w:r>
    </w:p>
    <w:p w:rsidR="00E558F8" w:rsidRDefault="00E558F8"/>
    <w:p w:rsidR="00E558F8" w:rsidRDefault="00E558F8"/>
  </w:footnote>
  <w:footnote w:type="continuationSeparator" w:id="0">
    <w:p w:rsidR="00E558F8" w:rsidRDefault="00E558F8" w:rsidP="0068194B">
      <w:r>
        <w:continuationSeparator/>
      </w:r>
    </w:p>
    <w:p w:rsidR="00E558F8" w:rsidRDefault="00E558F8"/>
    <w:p w:rsidR="00E558F8" w:rsidRDefault="00E558F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5="http://schemas.microsoft.com/office/word/2012/wordml">
          <w:pict>
            <v:line w14:anchorId="3AE942D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15341A81"/>
    <w:multiLevelType w:val="hybridMultilevel"/>
    <w:tmpl w:val="F6140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02E685C"/>
    <w:multiLevelType w:val="hybridMultilevel"/>
    <w:tmpl w:val="AAD8A35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60EA380C"/>
    <w:multiLevelType w:val="hybridMultilevel"/>
    <w:tmpl w:val="5F82591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0F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411B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0A4C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2A43"/>
    <w:rsid w:val="005D3CA7"/>
    <w:rsid w:val="005D4CC1"/>
    <w:rsid w:val="005F4B91"/>
    <w:rsid w:val="005F55D2"/>
    <w:rsid w:val="0062312F"/>
    <w:rsid w:val="00625F2C"/>
    <w:rsid w:val="00654BE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35FF"/>
    <w:rsid w:val="00796076"/>
    <w:rsid w:val="007C0566"/>
    <w:rsid w:val="007C606B"/>
    <w:rsid w:val="007C7DB5"/>
    <w:rsid w:val="007E6A61"/>
    <w:rsid w:val="00801140"/>
    <w:rsid w:val="00803404"/>
    <w:rsid w:val="00834955"/>
    <w:rsid w:val="00855B59"/>
    <w:rsid w:val="008560F8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090F"/>
    <w:rsid w:val="00D243A9"/>
    <w:rsid w:val="00D305E5"/>
    <w:rsid w:val="00D37CD3"/>
    <w:rsid w:val="00D44046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58F8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1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?trk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il2rajeshnandamuri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adabadi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849F9F4B414C7E9C64355CB5171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BB0C8-9357-496D-9E46-686735A1C3B2}"/>
      </w:docPartPr>
      <w:docPartBody>
        <w:p w:rsidR="003D120A" w:rsidRDefault="00FA03D0">
          <w:pPr>
            <w:pStyle w:val="9F849F9F4B414C7E9C64355CB517122B"/>
          </w:pPr>
          <w:r w:rsidRPr="00CF1A49">
            <w:t>Experience</w:t>
          </w:r>
        </w:p>
      </w:docPartBody>
    </w:docPart>
    <w:docPart>
      <w:docPartPr>
        <w:name w:val="E20AA60676B04714B2DEF1DC8E41D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9EFD3-70C6-4103-9E79-99FF8F448E6E}"/>
      </w:docPartPr>
      <w:docPartBody>
        <w:p w:rsidR="003D120A" w:rsidRDefault="00FA03D0">
          <w:pPr>
            <w:pStyle w:val="E20AA60676B04714B2DEF1DC8E41D731"/>
          </w:pPr>
          <w:r w:rsidRPr="00CF1A49">
            <w:t>Education</w:t>
          </w:r>
        </w:p>
      </w:docPartBody>
    </w:docPart>
    <w:docPart>
      <w:docPartPr>
        <w:name w:val="C8A27F927CAE4A10B1F5E610A05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8C80DE-0630-46F6-9E18-927A2C692A08}"/>
      </w:docPartPr>
      <w:docPartBody>
        <w:p w:rsidR="003D120A" w:rsidRDefault="00FA03D0">
          <w:pPr>
            <w:pStyle w:val="C8A27F927CAE4A10B1F5E610A053548E"/>
          </w:pPr>
          <w:r w:rsidRPr="00CF1A49">
            <w:t>Skills</w:t>
          </w:r>
        </w:p>
      </w:docPartBody>
    </w:docPart>
    <w:docPart>
      <w:docPartPr>
        <w:name w:val="79C06E9ACB6B46759015072047370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1D61E-25D2-4C6E-B374-9629B51E01A3}"/>
      </w:docPartPr>
      <w:docPartBody>
        <w:p w:rsidR="003D120A" w:rsidRDefault="00FA03D0">
          <w:pPr>
            <w:pStyle w:val="79C06E9ACB6B467590150720473705BB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3D0"/>
    <w:rsid w:val="00363CC3"/>
    <w:rsid w:val="003D120A"/>
    <w:rsid w:val="005A388E"/>
    <w:rsid w:val="00FA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0EBF3A98D84607A452BCF746740706">
    <w:name w:val="CA0EBF3A98D84607A452BCF74674070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F698419823446E180C1EA990F6C141C">
    <w:name w:val="0F698419823446E180C1EA990F6C141C"/>
  </w:style>
  <w:style w:type="paragraph" w:customStyle="1" w:styleId="CAE9CECFAC39437C86E81564F1A53AAD">
    <w:name w:val="CAE9CECFAC39437C86E81564F1A53AAD"/>
  </w:style>
  <w:style w:type="paragraph" w:customStyle="1" w:styleId="75D320B4B2FC400DB708734594C89244">
    <w:name w:val="75D320B4B2FC400DB708734594C89244"/>
  </w:style>
  <w:style w:type="paragraph" w:customStyle="1" w:styleId="61B0AE681EBD422EB73DDFAB398F886F">
    <w:name w:val="61B0AE681EBD422EB73DDFAB398F886F"/>
  </w:style>
  <w:style w:type="paragraph" w:customStyle="1" w:styleId="C3FA8A3343CA4F25B318B589C327EEEC">
    <w:name w:val="C3FA8A3343CA4F25B318B589C327EEEC"/>
  </w:style>
  <w:style w:type="paragraph" w:customStyle="1" w:styleId="C339BB42A96943E3B0815049EB5ABE52">
    <w:name w:val="C339BB42A96943E3B0815049EB5ABE52"/>
  </w:style>
  <w:style w:type="paragraph" w:customStyle="1" w:styleId="EE815B570B9B4C5DADA555E63C072E87">
    <w:name w:val="EE815B570B9B4C5DADA555E63C072E87"/>
  </w:style>
  <w:style w:type="paragraph" w:customStyle="1" w:styleId="526E2C7B2D364FF4AFB1A802B56D67DF">
    <w:name w:val="526E2C7B2D364FF4AFB1A802B56D67DF"/>
  </w:style>
  <w:style w:type="paragraph" w:customStyle="1" w:styleId="41E682F9CCDB4C3A86D765EB6E40BF64">
    <w:name w:val="41E682F9CCDB4C3A86D765EB6E40BF64"/>
  </w:style>
  <w:style w:type="paragraph" w:customStyle="1" w:styleId="EFD02CD4960941D0892CAB685462A59D">
    <w:name w:val="EFD02CD4960941D0892CAB685462A59D"/>
  </w:style>
  <w:style w:type="paragraph" w:customStyle="1" w:styleId="9F849F9F4B414C7E9C64355CB517122B">
    <w:name w:val="9F849F9F4B414C7E9C64355CB517122B"/>
  </w:style>
  <w:style w:type="paragraph" w:customStyle="1" w:styleId="A10D5A0B0CF842E289C5869F3E3E87A6">
    <w:name w:val="A10D5A0B0CF842E289C5869F3E3E87A6"/>
  </w:style>
  <w:style w:type="paragraph" w:customStyle="1" w:styleId="7F4C17A376E24D7492AF676DF85FBDC3">
    <w:name w:val="7F4C17A376E24D7492AF676DF85FBDC3"/>
  </w:style>
  <w:style w:type="paragraph" w:customStyle="1" w:styleId="B5C53C0E59874CE2B4533617B7355DB7">
    <w:name w:val="B5C53C0E59874CE2B4533617B7355DB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5BA2773FC6F4E2B8C9D0F4D42FDD883">
    <w:name w:val="45BA2773FC6F4E2B8C9D0F4D42FDD883"/>
  </w:style>
  <w:style w:type="paragraph" w:customStyle="1" w:styleId="C2BA8ABDE7EB458B8CE24C4F9BF06E7A">
    <w:name w:val="C2BA8ABDE7EB458B8CE24C4F9BF06E7A"/>
  </w:style>
  <w:style w:type="paragraph" w:customStyle="1" w:styleId="F6EEA9C39E284A1488E279A6D3471C24">
    <w:name w:val="F6EEA9C39E284A1488E279A6D3471C24"/>
  </w:style>
  <w:style w:type="paragraph" w:customStyle="1" w:styleId="1AA89B53BC50493D8B6F123D16077013">
    <w:name w:val="1AA89B53BC50493D8B6F123D16077013"/>
  </w:style>
  <w:style w:type="paragraph" w:customStyle="1" w:styleId="0367BF95EE4F44F3BFB711F603D6852D">
    <w:name w:val="0367BF95EE4F44F3BFB711F603D6852D"/>
  </w:style>
  <w:style w:type="paragraph" w:customStyle="1" w:styleId="3D6C6701FEB94A4A8217AFA780662077">
    <w:name w:val="3D6C6701FEB94A4A8217AFA780662077"/>
  </w:style>
  <w:style w:type="paragraph" w:customStyle="1" w:styleId="5249CC868A0C49B5909FF8D87F01533F">
    <w:name w:val="5249CC868A0C49B5909FF8D87F01533F"/>
  </w:style>
  <w:style w:type="paragraph" w:customStyle="1" w:styleId="E20AA60676B04714B2DEF1DC8E41D731">
    <w:name w:val="E20AA60676B04714B2DEF1DC8E41D731"/>
  </w:style>
  <w:style w:type="paragraph" w:customStyle="1" w:styleId="2B78AD38570F44D9A5B6CF941B5C52C0">
    <w:name w:val="2B78AD38570F44D9A5B6CF941B5C52C0"/>
  </w:style>
  <w:style w:type="paragraph" w:customStyle="1" w:styleId="B64F8CDF79F74B9886C619B36995E91E">
    <w:name w:val="B64F8CDF79F74B9886C619B36995E91E"/>
  </w:style>
  <w:style w:type="paragraph" w:customStyle="1" w:styleId="F62155FD6B1D4FD8B48499DE02C109AF">
    <w:name w:val="F62155FD6B1D4FD8B48499DE02C109AF"/>
  </w:style>
  <w:style w:type="paragraph" w:customStyle="1" w:styleId="6FA155D04BD743CB8F0D55C8F6DF20D6">
    <w:name w:val="6FA155D04BD743CB8F0D55C8F6DF20D6"/>
  </w:style>
  <w:style w:type="paragraph" w:customStyle="1" w:styleId="73713FBB8AC547BB96796DD12E0D2B44">
    <w:name w:val="73713FBB8AC547BB96796DD12E0D2B44"/>
  </w:style>
  <w:style w:type="paragraph" w:customStyle="1" w:styleId="17A49F9EE13244298B6DDB6F611D81EA">
    <w:name w:val="17A49F9EE13244298B6DDB6F611D81EA"/>
  </w:style>
  <w:style w:type="paragraph" w:customStyle="1" w:styleId="2D8A532E4FC24F04886571AAF4623946">
    <w:name w:val="2D8A532E4FC24F04886571AAF4623946"/>
  </w:style>
  <w:style w:type="paragraph" w:customStyle="1" w:styleId="F91830A4BFE740229E84364A1246368A">
    <w:name w:val="F91830A4BFE740229E84364A1246368A"/>
  </w:style>
  <w:style w:type="paragraph" w:customStyle="1" w:styleId="D7CD126516FA4E0BA1F28DB87820230A">
    <w:name w:val="D7CD126516FA4E0BA1F28DB87820230A"/>
  </w:style>
  <w:style w:type="paragraph" w:customStyle="1" w:styleId="808EE8928D0A4691B32E7D0C87134AC0">
    <w:name w:val="808EE8928D0A4691B32E7D0C87134AC0"/>
  </w:style>
  <w:style w:type="paragraph" w:customStyle="1" w:styleId="C8A27F927CAE4A10B1F5E610A053548E">
    <w:name w:val="C8A27F927CAE4A10B1F5E610A053548E"/>
  </w:style>
  <w:style w:type="paragraph" w:customStyle="1" w:styleId="9934AF26F81049FAB296CCB2EE5A334F">
    <w:name w:val="9934AF26F81049FAB296CCB2EE5A334F"/>
  </w:style>
  <w:style w:type="paragraph" w:customStyle="1" w:styleId="C2B2411754B74184BD4C53D74E84E8F6">
    <w:name w:val="C2B2411754B74184BD4C53D74E84E8F6"/>
  </w:style>
  <w:style w:type="paragraph" w:customStyle="1" w:styleId="F99074D145E74D74BE81608730A32C2B">
    <w:name w:val="F99074D145E74D74BE81608730A32C2B"/>
  </w:style>
  <w:style w:type="paragraph" w:customStyle="1" w:styleId="90712E8C9DD545D6B7DDA753BD21F23B">
    <w:name w:val="90712E8C9DD545D6B7DDA753BD21F23B"/>
  </w:style>
  <w:style w:type="paragraph" w:customStyle="1" w:styleId="534B3A46B6D24ADABB2E3FDBA8F510EF">
    <w:name w:val="534B3A46B6D24ADABB2E3FDBA8F510EF"/>
  </w:style>
  <w:style w:type="paragraph" w:customStyle="1" w:styleId="79C06E9ACB6B467590150720473705BB">
    <w:name w:val="79C06E9ACB6B467590150720473705BB"/>
  </w:style>
  <w:style w:type="paragraph" w:customStyle="1" w:styleId="82DED39363674E55845CE110BBA555F2">
    <w:name w:val="82DED39363674E55845CE110BBA555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0EBF3A98D84607A452BCF746740706">
    <w:name w:val="CA0EBF3A98D84607A452BCF74674070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0F698419823446E180C1EA990F6C141C">
    <w:name w:val="0F698419823446E180C1EA990F6C141C"/>
  </w:style>
  <w:style w:type="paragraph" w:customStyle="1" w:styleId="CAE9CECFAC39437C86E81564F1A53AAD">
    <w:name w:val="CAE9CECFAC39437C86E81564F1A53AAD"/>
  </w:style>
  <w:style w:type="paragraph" w:customStyle="1" w:styleId="75D320B4B2FC400DB708734594C89244">
    <w:name w:val="75D320B4B2FC400DB708734594C89244"/>
  </w:style>
  <w:style w:type="paragraph" w:customStyle="1" w:styleId="61B0AE681EBD422EB73DDFAB398F886F">
    <w:name w:val="61B0AE681EBD422EB73DDFAB398F886F"/>
  </w:style>
  <w:style w:type="paragraph" w:customStyle="1" w:styleId="C3FA8A3343CA4F25B318B589C327EEEC">
    <w:name w:val="C3FA8A3343CA4F25B318B589C327EEEC"/>
  </w:style>
  <w:style w:type="paragraph" w:customStyle="1" w:styleId="C339BB42A96943E3B0815049EB5ABE52">
    <w:name w:val="C339BB42A96943E3B0815049EB5ABE52"/>
  </w:style>
  <w:style w:type="paragraph" w:customStyle="1" w:styleId="EE815B570B9B4C5DADA555E63C072E87">
    <w:name w:val="EE815B570B9B4C5DADA555E63C072E87"/>
  </w:style>
  <w:style w:type="paragraph" w:customStyle="1" w:styleId="526E2C7B2D364FF4AFB1A802B56D67DF">
    <w:name w:val="526E2C7B2D364FF4AFB1A802B56D67DF"/>
  </w:style>
  <w:style w:type="paragraph" w:customStyle="1" w:styleId="41E682F9CCDB4C3A86D765EB6E40BF64">
    <w:name w:val="41E682F9CCDB4C3A86D765EB6E40BF64"/>
  </w:style>
  <w:style w:type="paragraph" w:customStyle="1" w:styleId="EFD02CD4960941D0892CAB685462A59D">
    <w:name w:val="EFD02CD4960941D0892CAB685462A59D"/>
  </w:style>
  <w:style w:type="paragraph" w:customStyle="1" w:styleId="9F849F9F4B414C7E9C64355CB517122B">
    <w:name w:val="9F849F9F4B414C7E9C64355CB517122B"/>
  </w:style>
  <w:style w:type="paragraph" w:customStyle="1" w:styleId="A10D5A0B0CF842E289C5869F3E3E87A6">
    <w:name w:val="A10D5A0B0CF842E289C5869F3E3E87A6"/>
  </w:style>
  <w:style w:type="paragraph" w:customStyle="1" w:styleId="7F4C17A376E24D7492AF676DF85FBDC3">
    <w:name w:val="7F4C17A376E24D7492AF676DF85FBDC3"/>
  </w:style>
  <w:style w:type="paragraph" w:customStyle="1" w:styleId="B5C53C0E59874CE2B4533617B7355DB7">
    <w:name w:val="B5C53C0E59874CE2B4533617B7355DB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5BA2773FC6F4E2B8C9D0F4D42FDD883">
    <w:name w:val="45BA2773FC6F4E2B8C9D0F4D42FDD883"/>
  </w:style>
  <w:style w:type="paragraph" w:customStyle="1" w:styleId="C2BA8ABDE7EB458B8CE24C4F9BF06E7A">
    <w:name w:val="C2BA8ABDE7EB458B8CE24C4F9BF06E7A"/>
  </w:style>
  <w:style w:type="paragraph" w:customStyle="1" w:styleId="F6EEA9C39E284A1488E279A6D3471C24">
    <w:name w:val="F6EEA9C39E284A1488E279A6D3471C24"/>
  </w:style>
  <w:style w:type="paragraph" w:customStyle="1" w:styleId="1AA89B53BC50493D8B6F123D16077013">
    <w:name w:val="1AA89B53BC50493D8B6F123D16077013"/>
  </w:style>
  <w:style w:type="paragraph" w:customStyle="1" w:styleId="0367BF95EE4F44F3BFB711F603D6852D">
    <w:name w:val="0367BF95EE4F44F3BFB711F603D6852D"/>
  </w:style>
  <w:style w:type="paragraph" w:customStyle="1" w:styleId="3D6C6701FEB94A4A8217AFA780662077">
    <w:name w:val="3D6C6701FEB94A4A8217AFA780662077"/>
  </w:style>
  <w:style w:type="paragraph" w:customStyle="1" w:styleId="5249CC868A0C49B5909FF8D87F01533F">
    <w:name w:val="5249CC868A0C49B5909FF8D87F01533F"/>
  </w:style>
  <w:style w:type="paragraph" w:customStyle="1" w:styleId="E20AA60676B04714B2DEF1DC8E41D731">
    <w:name w:val="E20AA60676B04714B2DEF1DC8E41D731"/>
  </w:style>
  <w:style w:type="paragraph" w:customStyle="1" w:styleId="2B78AD38570F44D9A5B6CF941B5C52C0">
    <w:name w:val="2B78AD38570F44D9A5B6CF941B5C52C0"/>
  </w:style>
  <w:style w:type="paragraph" w:customStyle="1" w:styleId="B64F8CDF79F74B9886C619B36995E91E">
    <w:name w:val="B64F8CDF79F74B9886C619B36995E91E"/>
  </w:style>
  <w:style w:type="paragraph" w:customStyle="1" w:styleId="F62155FD6B1D4FD8B48499DE02C109AF">
    <w:name w:val="F62155FD6B1D4FD8B48499DE02C109AF"/>
  </w:style>
  <w:style w:type="paragraph" w:customStyle="1" w:styleId="6FA155D04BD743CB8F0D55C8F6DF20D6">
    <w:name w:val="6FA155D04BD743CB8F0D55C8F6DF20D6"/>
  </w:style>
  <w:style w:type="paragraph" w:customStyle="1" w:styleId="73713FBB8AC547BB96796DD12E0D2B44">
    <w:name w:val="73713FBB8AC547BB96796DD12E0D2B44"/>
  </w:style>
  <w:style w:type="paragraph" w:customStyle="1" w:styleId="17A49F9EE13244298B6DDB6F611D81EA">
    <w:name w:val="17A49F9EE13244298B6DDB6F611D81EA"/>
  </w:style>
  <w:style w:type="paragraph" w:customStyle="1" w:styleId="2D8A532E4FC24F04886571AAF4623946">
    <w:name w:val="2D8A532E4FC24F04886571AAF4623946"/>
  </w:style>
  <w:style w:type="paragraph" w:customStyle="1" w:styleId="F91830A4BFE740229E84364A1246368A">
    <w:name w:val="F91830A4BFE740229E84364A1246368A"/>
  </w:style>
  <w:style w:type="paragraph" w:customStyle="1" w:styleId="D7CD126516FA4E0BA1F28DB87820230A">
    <w:name w:val="D7CD126516FA4E0BA1F28DB87820230A"/>
  </w:style>
  <w:style w:type="paragraph" w:customStyle="1" w:styleId="808EE8928D0A4691B32E7D0C87134AC0">
    <w:name w:val="808EE8928D0A4691B32E7D0C87134AC0"/>
  </w:style>
  <w:style w:type="paragraph" w:customStyle="1" w:styleId="C8A27F927CAE4A10B1F5E610A053548E">
    <w:name w:val="C8A27F927CAE4A10B1F5E610A053548E"/>
  </w:style>
  <w:style w:type="paragraph" w:customStyle="1" w:styleId="9934AF26F81049FAB296CCB2EE5A334F">
    <w:name w:val="9934AF26F81049FAB296CCB2EE5A334F"/>
  </w:style>
  <w:style w:type="paragraph" w:customStyle="1" w:styleId="C2B2411754B74184BD4C53D74E84E8F6">
    <w:name w:val="C2B2411754B74184BD4C53D74E84E8F6"/>
  </w:style>
  <w:style w:type="paragraph" w:customStyle="1" w:styleId="F99074D145E74D74BE81608730A32C2B">
    <w:name w:val="F99074D145E74D74BE81608730A32C2B"/>
  </w:style>
  <w:style w:type="paragraph" w:customStyle="1" w:styleId="90712E8C9DD545D6B7DDA753BD21F23B">
    <w:name w:val="90712E8C9DD545D6B7DDA753BD21F23B"/>
  </w:style>
  <w:style w:type="paragraph" w:customStyle="1" w:styleId="534B3A46B6D24ADABB2E3FDBA8F510EF">
    <w:name w:val="534B3A46B6D24ADABB2E3FDBA8F510EF"/>
  </w:style>
  <w:style w:type="paragraph" w:customStyle="1" w:styleId="79C06E9ACB6B467590150720473705BB">
    <w:name w:val="79C06E9ACB6B467590150720473705BB"/>
  </w:style>
  <w:style w:type="paragraph" w:customStyle="1" w:styleId="82DED39363674E55845CE110BBA555F2">
    <w:name w:val="82DED39363674E55845CE110BBA55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31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 Madabadi</dc:creator>
  <cp:lastModifiedBy>HP</cp:lastModifiedBy>
  <cp:revision>5</cp:revision>
  <dcterms:created xsi:type="dcterms:W3CDTF">2018-03-08T20:27:00Z</dcterms:created>
  <dcterms:modified xsi:type="dcterms:W3CDTF">2018-03-08T20:59:00Z</dcterms:modified>
</cp:coreProperties>
</file>